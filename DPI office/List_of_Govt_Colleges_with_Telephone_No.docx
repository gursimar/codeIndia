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ascii="Times" w:hAnsi="Times"/>
          <w:b/>
          <w:bCs/>
          <w:sz w:val="28"/>
          <w:szCs w:val="28"/>
        </w:rPr>
        <w:t>List of Telephone Nos. of Principals of Govt. Colleges up to 20-4-12</w:t>
      </w:r>
    </w:p>
    <w:p>
      <w:pPr>
        <w:pStyle w:val="style0"/>
        <w:spacing w:line="100" w:lineRule="atLeast"/>
        <w:jc w:val="center"/>
      </w:pPr>
      <w:r>
        <w:rPr>
          <w:rFonts w:ascii="Times" w:hAnsi="Times"/>
          <w:b/>
          <w:bCs/>
        </w:rPr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27"/>
        <w:gridCol w:w="2510"/>
        <w:gridCol w:w="1620"/>
        <w:gridCol w:w="899"/>
        <w:gridCol w:w="1978"/>
        <w:gridCol w:w="1862"/>
        <w:gridCol w:w="1613"/>
      </w:tblGrid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</w:rPr>
              <w:t>Sr. No.</w:t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  <w:jc w:val="center"/>
            </w:pPr>
            <w:r>
              <w:rPr>
                <w:b/>
                <w:bCs/>
              </w:rPr>
              <w:t>Name of College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  <w:jc w:val="center"/>
            </w:pPr>
            <w:r>
              <w:rPr>
                <w:b/>
                <w:bCs/>
              </w:rPr>
              <w:t>Distt.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  <w:jc w:val="center"/>
            </w:pPr>
            <w:r>
              <w:rPr>
                <w:b/>
                <w:bCs/>
              </w:rPr>
              <w:t>Area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  <w:jc w:val="center"/>
            </w:pPr>
            <w:r>
              <w:rPr>
                <w:b/>
                <w:bCs/>
              </w:rPr>
              <w:t>Name of Principal/DDO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</w:rPr>
              <w:t>PhoneNo. 1 Row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</w:rPr>
              <w:t>Fax No. 2 Row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  <w:jc w:val="center"/>
            </w:pPr>
            <w:r>
              <w:rPr>
                <w:b/>
                <w:bCs/>
              </w:rPr>
              <w:t>Mobile No.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 for Women, </w:t>
            </w:r>
            <w:r>
              <w:rPr>
                <w:b/>
                <w:bCs/>
                <w:sz w:val="28"/>
                <w:szCs w:val="28"/>
              </w:rPr>
              <w:t>Amritsar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Amritsar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 xml:space="preserve">Urban 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Gurnam Bedi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0183-2225818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9417081267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 xml:space="preserve">Ajnala 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Amritsar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Sunita Sehgal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1858-221038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95010-31453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Rajindra College, </w:t>
            </w:r>
            <w:r>
              <w:rPr>
                <w:b/>
                <w:bCs/>
                <w:sz w:val="28"/>
                <w:szCs w:val="28"/>
              </w:rPr>
              <w:t>Bathinda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Bathinda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0164-2211983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0164-2211943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Sardargarh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Bathinda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 xml:space="preserve">Rural 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Des Raj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01637-230032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Govt. Brijindra College,</w:t>
            </w:r>
            <w:r>
              <w:rPr>
                <w:b/>
                <w:bCs/>
                <w:sz w:val="28"/>
                <w:szCs w:val="28"/>
              </w:rPr>
              <w:t xml:space="preserve"> Faridkot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Faridkot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Anil Kumar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1639-250753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1639-252828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98726-86595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Govt. College, of Edu. Faridkot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Faridkot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Sukhjinder Singh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1639-250031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98159-68833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Kotkpura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Faridkot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Anil Kumar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01635-270116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98726-86595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Mandigobindgarh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Fatehgarh Sahib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Vijay Kumar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01765-251499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89688-22115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Fazilka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Ferozpur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Darshan Singh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01682-250665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94649-68968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Jandiala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Ferozpur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Vinod Kumar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1826-284254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98146-58098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Zira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 xml:space="preserve">Ferozpur 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 xml:space="preserve">Rural 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Darshan Singh 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01682-250665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94649-68968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Gurdaspur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Gurdaspur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Bhupinder Kaur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01874-241057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99152-55340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Kala Afgana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Gurdaspur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Harjot Kaur Gill ,Narinder Sharma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01871-266747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981586676694655-86847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Hoshiarpur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Hoshiarpur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1882-255460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Talwara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Hoshiarpur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Gurpal Singh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01883-236329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9417067026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Tanda Urmur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Hoshiarpur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Dr.Sobha Kalia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1886-222024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98552-52233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Arts and Sports College, </w:t>
            </w:r>
            <w:r>
              <w:rPr>
                <w:b/>
                <w:bCs/>
                <w:sz w:val="28"/>
                <w:szCs w:val="28"/>
              </w:rPr>
              <w:t>Jalandhar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Jalandhar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Paramjit Kaur 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0181-2254367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0181-2252578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97807-26727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 of  Edu., </w:t>
            </w:r>
            <w:r>
              <w:rPr>
                <w:b/>
                <w:bCs/>
                <w:sz w:val="28"/>
                <w:szCs w:val="28"/>
              </w:rPr>
              <w:t>Jalandhar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Jalandhar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Vijay Kumar Goyal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181-2452911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181-223823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94170-65100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Bholath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Kapurthala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 xml:space="preserve">Rural 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Balwinder Singh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01822-244860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9815183363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Kapurthala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Kapurthala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Meena Malhotra 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01822-233581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01822-236700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98153-77851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Science and Research College, </w:t>
            </w:r>
            <w:r>
              <w:rPr>
                <w:b/>
                <w:bCs/>
                <w:sz w:val="28"/>
                <w:szCs w:val="28"/>
              </w:rPr>
              <w:t>Jagraon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Ludhiana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Savita Sharma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01624-223242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Karmsar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Ludhiana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 xml:space="preserve">Rural 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Nirmal Singh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01628-273059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81467-25656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sz w:val="26"/>
                <w:szCs w:val="26"/>
              </w:rPr>
              <w:t>Govt. College, Boys</w:t>
            </w:r>
            <w:r>
              <w:rPr>
                <w:b/>
                <w:bCs/>
                <w:sz w:val="28"/>
                <w:szCs w:val="28"/>
              </w:rPr>
              <w:t xml:space="preserve"> Ludhiana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Ludhiana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Jasbir Kaur Makkar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0161-2448899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9872453176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Girls </w:t>
            </w:r>
            <w:r>
              <w:rPr>
                <w:b/>
                <w:bCs/>
                <w:sz w:val="28"/>
                <w:szCs w:val="28"/>
              </w:rPr>
              <w:t>Ludhiana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Ludhiana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Gurminder Kaur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161-2449650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98884-88985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Sidhsar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Ludhiana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Nirmal Singh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1628-279070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81467-25656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Mansa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Mansa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sz w:val="26"/>
                <w:szCs w:val="26"/>
              </w:rPr>
              <w:t>Charanjit Singh DDO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01652-232074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98724-93906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Dhudike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Moga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Khuswant Kaur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01636-269023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9888890438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Guru Teg </w:t>
            </w:r>
            <w:r>
              <w:rPr>
                <w:b/>
                <w:bCs/>
                <w:sz w:val="28"/>
                <w:szCs w:val="28"/>
              </w:rPr>
              <w:t>Bhadurgarh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Moga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Manju Walia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01636-280700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Dera Bassi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Mohali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Kirandip Kaur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01762-280093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98558-27170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Mohali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Mohali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Kumkum Kohli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0172-2225164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98787-80199</w:t>
            </w:r>
          </w:p>
        </w:tc>
      </w:tr>
      <w:tr>
        <w:trPr>
          <w:trHeight w:hRule="atLeast" w:val="863"/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Muktsar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Muktsar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sz w:val="26"/>
                <w:szCs w:val="26"/>
              </w:rPr>
              <w:t>Gopal Singh DDO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01633-262120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98146-33339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Ripudaman College, </w:t>
            </w:r>
            <w:r>
              <w:rPr>
                <w:b/>
                <w:bCs/>
                <w:sz w:val="28"/>
                <w:szCs w:val="28"/>
              </w:rPr>
              <w:t>Nabha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Nabha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Tarsem Dhaliwal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1765222914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9646005372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947319371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9872400343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Pojewal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Nawan Shaher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Bikkar Singh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01885-244624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Nail Patran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Patiala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Amrit Versha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1764-242052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9646005372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93578-10063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 for Women, </w:t>
            </w:r>
            <w:r>
              <w:rPr>
                <w:b/>
                <w:bCs/>
                <w:sz w:val="28"/>
                <w:szCs w:val="28"/>
              </w:rPr>
              <w:t>Patiala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Patiala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Sukhvinder Kaur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0175-2222189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0175-2213228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9815482852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Bikram  College of Commerce, </w:t>
            </w:r>
            <w:r>
              <w:rPr>
                <w:b/>
                <w:bCs/>
                <w:sz w:val="28"/>
                <w:szCs w:val="28"/>
              </w:rPr>
              <w:t>Patiala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Patiala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Satinder Kaur 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0175-220493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9876317787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 of Edu., </w:t>
            </w:r>
            <w:r>
              <w:rPr>
                <w:b/>
                <w:bCs/>
                <w:sz w:val="28"/>
                <w:szCs w:val="28"/>
              </w:rPr>
              <w:t>Patiala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Patiala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Neelamjit Kaur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175-2217587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175-2302002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98887-30649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Govt. Mohindra College</w:t>
            </w:r>
            <w:r>
              <w:rPr>
                <w:b/>
                <w:bCs/>
                <w:sz w:val="28"/>
                <w:szCs w:val="28"/>
              </w:rPr>
              <w:t>, Patiala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Patiala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Rupa Saini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0175-2321695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0175-2321516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98148-07976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Govt. College of Phy. Edu.,</w:t>
            </w:r>
            <w:r>
              <w:rPr>
                <w:b/>
                <w:bCs/>
                <w:sz w:val="28"/>
                <w:szCs w:val="28"/>
              </w:rPr>
              <w:t xml:space="preserve"> Patilala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Patiala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Jasbir Kaur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0175-2228303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0175-2228304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9888411766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Naya Nangal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Ropar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Neelama Dogra,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01887-220643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01887-221276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94177-66464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Ropar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Ropar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sz w:val="26"/>
                <w:szCs w:val="26"/>
              </w:rPr>
              <w:t>Roma Dosanjh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1881-222263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95010-50582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Malerkotla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Sangrur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Neelam Bhardwaj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1675-253016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98728-86074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 of Edu., </w:t>
            </w:r>
            <w:r>
              <w:rPr>
                <w:b/>
                <w:bCs/>
                <w:sz w:val="28"/>
                <w:szCs w:val="28"/>
              </w:rPr>
              <w:t>Malerkotla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Sangrur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Vijay Kumar Sharma 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89688-22115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Sangrur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Sangrur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S.K.Kaushik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b/>
                <w:bCs/>
                <w:sz w:val="26"/>
                <w:szCs w:val="26"/>
              </w:rPr>
              <w:t>1672-234133</w:t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1672-230847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9915043105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Sunam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Sunam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Sukhbir  Shingh Thind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1676-220134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98153-46628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TarnTaran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Tarn Taran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Urban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Nirmaljit Kaur Grewal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1852-222436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98886-25808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Govt. College of Phy. Edu.,</w:t>
            </w:r>
            <w:r>
              <w:rPr>
                <w:b/>
                <w:bCs/>
                <w:sz w:val="28"/>
                <w:szCs w:val="28"/>
              </w:rPr>
              <w:t xml:space="preserve"> Patti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TarnTaran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 xml:space="preserve">Rural  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Vijay Kumar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01851-244251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98555-73414</w:t>
            </w:r>
          </w:p>
        </w:tc>
      </w:tr>
      <w:tr>
        <w:trPr>
          <w:cantSplit w:val="false"/>
        </w:trPr>
        <w:tc>
          <w:tcPr>
            <w:tcW w:type="dxa" w:w="8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6"/>
                <w:szCs w:val="26"/>
              </w:rPr>
            </w:r>
          </w:p>
        </w:tc>
        <w:tc>
          <w:tcPr>
            <w:tcW w:type="dxa" w:w="2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 xml:space="preserve">Govt. College, </w:t>
            </w:r>
            <w:r>
              <w:rPr>
                <w:b/>
                <w:bCs/>
                <w:sz w:val="28"/>
                <w:szCs w:val="28"/>
              </w:rPr>
              <w:t>Patti</w:t>
            </w:r>
          </w:p>
        </w:tc>
        <w:tc>
          <w:tcPr>
            <w:tcW w:type="dxa" w:w="1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TarnTaran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/>
              <w:t>Rural</w:t>
            </w:r>
          </w:p>
        </w:tc>
        <w:tc>
          <w:tcPr>
            <w:tcW w:type="dxa" w:w="1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sz w:val="26"/>
                <w:szCs w:val="26"/>
              </w:rPr>
              <w:t>Raghu Nath Jain DDO</w:t>
            </w:r>
          </w:p>
        </w:tc>
        <w:tc>
          <w:tcPr>
            <w:tcW w:type="dxa" w:w="18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01851-244251</w:t>
            </w:r>
          </w:p>
        </w:tc>
        <w:tc>
          <w:tcPr>
            <w:tcW w:type="dxa" w:w="16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100" w:lineRule="atLeast"/>
            </w:pPr>
            <w:r>
              <w:rPr>
                <w:b/>
                <w:bCs/>
                <w:sz w:val="26"/>
                <w:szCs w:val="26"/>
              </w:rPr>
              <w:t>99888-87327</w:t>
            </w:r>
          </w:p>
        </w:tc>
      </w:tr>
    </w:tbl>
    <w:p>
      <w:pPr>
        <w:pStyle w:val="style0"/>
        <w:spacing w:after="200" w:before="0" w:line="100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/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/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/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  <w:rPr/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  <w:rPr/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/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  <w:rPr/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Times New Roma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Times New Roman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DejaVu 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2012-05-21T10:42:00.00Z</dcterms:created>
  <dc:creator>520</dc:creator>
  <cp:lastModifiedBy>dpi</cp:lastModifiedBy>
  <dcterms:modified xsi:type="dcterms:W3CDTF">2012-05-21T10:57:00.00Z</dcterms:modified>
  <cp:revision>3</cp:revision>
</cp:coreProperties>
</file>